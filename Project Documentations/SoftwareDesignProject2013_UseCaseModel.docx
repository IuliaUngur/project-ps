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3E7193" w:rsidRDefault="003E7193">
      <w:pPr>
        <w:pStyle w:val="Title"/>
        <w:jc w:val="right"/>
        <w:rPr>
          <w:rFonts w:ascii="Times New Roman" w:hAnsi="Times New Roman"/>
        </w:rPr>
      </w:pPr>
      <w:r w:rsidRPr="003E7193">
        <w:rPr>
          <w:rFonts w:ascii="Times New Roman" w:hAnsi="Times New Roman"/>
        </w:rPr>
        <w:t>Board Game Simulation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3E719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A6022">
            <w:pPr>
              <w:pStyle w:val="Tabletext"/>
            </w:pPr>
            <w:r>
              <w:t>18/03/2016</w:t>
            </w:r>
          </w:p>
        </w:tc>
        <w:tc>
          <w:tcPr>
            <w:tcW w:w="1152" w:type="dxa"/>
          </w:tcPr>
          <w:p w:rsidR="008C4393" w:rsidRPr="00D047E9" w:rsidRDefault="00CA60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CA6022">
            <w:pPr>
              <w:pStyle w:val="Tabletext"/>
            </w:pPr>
            <w:r>
              <w:t>Added 3 UML diagrams and 3 use-cases</w:t>
            </w:r>
          </w:p>
        </w:tc>
        <w:tc>
          <w:tcPr>
            <w:tcW w:w="2304" w:type="dxa"/>
          </w:tcPr>
          <w:p w:rsidR="008C4393" w:rsidRPr="00D047E9" w:rsidRDefault="00CA6022">
            <w:pPr>
              <w:pStyle w:val="Tabletext"/>
            </w:pPr>
            <w:r>
              <w:t>Iulia Ungur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711E4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711E4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711E4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711E4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A84F6A">
        <w:rPr>
          <w:noProof/>
        </w:rPr>
        <w:t>5</w:t>
      </w:r>
      <w:bookmarkStart w:id="0" w:name="_GoBack"/>
      <w:bookmarkEnd w:id="0"/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46AE1">
        <w:lastRenderedPageBreak/>
        <w:fldChar w:fldCharType="begin"/>
      </w:r>
      <w:r w:rsidR="00A46AE1">
        <w:instrText xml:space="preserve">title  \* Mergeformat </w:instrText>
      </w:r>
      <w:r w:rsidR="00A46AE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46AE1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246E48" w:rsidRDefault="00CA6022" w:rsidP="00246E48">
      <w:pPr>
        <w:pStyle w:val="BodyText"/>
      </w:pPr>
      <w:r>
        <w:t xml:space="preserve">Use case: </w:t>
      </w:r>
      <w:r w:rsidR="00A84F6A">
        <w:t>UserE</w:t>
      </w:r>
      <w:r>
        <w:t>xperience</w:t>
      </w:r>
    </w:p>
    <w:p w:rsidR="00A84F6A" w:rsidRDefault="00246E48" w:rsidP="00246E48">
      <w:pPr>
        <w:pStyle w:val="BodyText"/>
      </w:pPr>
      <w:r>
        <w:t xml:space="preserve">Level: </w:t>
      </w:r>
      <w:r w:rsidR="00A84F6A">
        <w:t>user-goal level</w:t>
      </w:r>
      <w:r w:rsidR="00A84F6A">
        <w:t xml:space="preserve"> </w:t>
      </w:r>
    </w:p>
    <w:p w:rsidR="00246E48" w:rsidRDefault="00246E48" w:rsidP="00246E48">
      <w:pPr>
        <w:pStyle w:val="BodyText"/>
      </w:pPr>
      <w:r>
        <w:t xml:space="preserve">Primary actor: </w:t>
      </w:r>
      <w:r w:rsidR="00CA6022">
        <w:t>Registered or Unregistered User</w:t>
      </w:r>
    </w:p>
    <w:p w:rsidR="00246E48" w:rsidRDefault="00246E48" w:rsidP="00246E48">
      <w:pPr>
        <w:pStyle w:val="BodyText"/>
      </w:pPr>
      <w:r>
        <w:t xml:space="preserve">Main success scenario: </w:t>
      </w:r>
      <w:r w:rsidR="00CA6022">
        <w:t>User registers, logs in, creates a game, joins one or spectates</w:t>
      </w:r>
    </w:p>
    <w:p w:rsidR="00246E48" w:rsidRDefault="00246E48" w:rsidP="00246E48">
      <w:pPr>
        <w:pStyle w:val="BodyText"/>
      </w:pPr>
      <w:r>
        <w:t xml:space="preserve">Extensions: </w:t>
      </w:r>
      <w:r w:rsidR="00CA6022">
        <w:t xml:space="preserve">user can </w:t>
      </w:r>
      <w:r w:rsidR="00A84F6A">
        <w:t>stay and chat with others without participating in a game</w:t>
      </w:r>
    </w:p>
    <w:p w:rsidR="00CA6022" w:rsidRDefault="00CA6022" w:rsidP="00246E48">
      <w:pPr>
        <w:pStyle w:val="BodyText"/>
      </w:pPr>
    </w:p>
    <w:p w:rsidR="00CA6022" w:rsidRDefault="00CA6022" w:rsidP="00CA6022">
      <w:pPr>
        <w:pStyle w:val="BodyText"/>
      </w:pPr>
      <w:r>
        <w:t xml:space="preserve">Use case: </w:t>
      </w:r>
      <w:r w:rsidR="00A84F6A">
        <w:t>FeatureActivity</w:t>
      </w:r>
    </w:p>
    <w:p w:rsidR="00CA6022" w:rsidRDefault="00A84F6A" w:rsidP="00CA6022">
      <w:pPr>
        <w:pStyle w:val="BodyText"/>
      </w:pPr>
      <w:r>
        <w:t>Level: summary level</w:t>
      </w:r>
    </w:p>
    <w:p w:rsidR="00CA6022" w:rsidRDefault="00CA6022" w:rsidP="00CA6022">
      <w:pPr>
        <w:pStyle w:val="BodyText"/>
      </w:pPr>
      <w:r>
        <w:t xml:space="preserve">Primary actor: </w:t>
      </w:r>
      <w:r w:rsidR="00A84F6A">
        <w:t>User</w:t>
      </w:r>
    </w:p>
    <w:p w:rsidR="00CA6022" w:rsidRDefault="00CA6022" w:rsidP="00CA6022">
      <w:pPr>
        <w:pStyle w:val="BodyText"/>
      </w:pPr>
      <w:r>
        <w:t xml:space="preserve">Main success scenario: </w:t>
      </w:r>
      <w:r w:rsidR="00A84F6A">
        <w:t>Reaches a decision and enters a game (regardless of the position in it)</w:t>
      </w:r>
    </w:p>
    <w:p w:rsidR="00CA6022" w:rsidRPr="00246E48" w:rsidRDefault="00CA6022" w:rsidP="00CA6022">
      <w:pPr>
        <w:pStyle w:val="BodyText"/>
      </w:pPr>
      <w:r>
        <w:t xml:space="preserve">Extensions: </w:t>
      </w:r>
      <w:r w:rsidR="00A84F6A">
        <w:t>in case of failure: returned to lobby</w:t>
      </w:r>
    </w:p>
    <w:p w:rsidR="00CA6022" w:rsidRDefault="00CA6022" w:rsidP="00246E48">
      <w:pPr>
        <w:pStyle w:val="BodyText"/>
      </w:pPr>
    </w:p>
    <w:p w:rsidR="00CA6022" w:rsidRDefault="00CA6022" w:rsidP="00CA6022">
      <w:pPr>
        <w:pStyle w:val="BodyText"/>
      </w:pPr>
      <w:r>
        <w:t xml:space="preserve">Use case: </w:t>
      </w:r>
      <w:r w:rsidR="00A84F6A">
        <w:t>IdentificationAndParticipacion</w:t>
      </w:r>
    </w:p>
    <w:p w:rsidR="00CA6022" w:rsidRDefault="00CA6022" w:rsidP="00CA6022">
      <w:pPr>
        <w:pStyle w:val="BodyText"/>
      </w:pPr>
      <w:r>
        <w:t xml:space="preserve">Level: </w:t>
      </w:r>
      <w:r w:rsidR="00A84F6A">
        <w:t>sub-function</w:t>
      </w:r>
    </w:p>
    <w:p w:rsidR="00CA6022" w:rsidRDefault="00A84F6A" w:rsidP="00CA6022">
      <w:pPr>
        <w:pStyle w:val="BodyText"/>
      </w:pPr>
      <w:r>
        <w:t>Primary actor: Client</w:t>
      </w:r>
    </w:p>
    <w:p w:rsidR="00CA6022" w:rsidRDefault="00CA6022" w:rsidP="00CA6022">
      <w:pPr>
        <w:pStyle w:val="BodyText"/>
      </w:pPr>
      <w:r>
        <w:t xml:space="preserve">Main success scenario: </w:t>
      </w:r>
      <w:r w:rsidR="00A84F6A">
        <w:t>Client logs in with success, watches lobby current status, joins a game</w:t>
      </w:r>
    </w:p>
    <w:p w:rsidR="00CA6022" w:rsidRPr="00246E48" w:rsidRDefault="00CA6022" w:rsidP="00CA6022">
      <w:pPr>
        <w:pStyle w:val="BodyText"/>
      </w:pPr>
      <w:r>
        <w:t xml:space="preserve">Extensions: </w:t>
      </w:r>
      <w:r w:rsidR="00A84F6A">
        <w:t>if failed to log in: registration is available; if user wants to quit game: leave game is available</w:t>
      </w:r>
    </w:p>
    <w:p w:rsidR="00CA6022" w:rsidRDefault="00CA6022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Default="00A84F6A" w:rsidP="00246E48">
      <w:pPr>
        <w:pStyle w:val="BodyText"/>
      </w:pPr>
    </w:p>
    <w:p w:rsidR="00A84F6A" w:rsidRPr="00246E48" w:rsidRDefault="00A84F6A" w:rsidP="00246E48">
      <w:pPr>
        <w:pStyle w:val="BodyText"/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246E48" w:rsidRDefault="00246E48" w:rsidP="00246E48">
      <w:r>
        <w:tab/>
      </w:r>
    </w:p>
    <w:p w:rsidR="00246E48" w:rsidRDefault="00A46AE1" w:rsidP="00246E4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.2pt;margin-top:12.1pt;width:468pt;height:320.25pt;z-index:-1;mso-position-horizontal-relative:text;mso-position-vertical-relative:text" wrapcoords="-35 0 -35 21549 21600 21549 21600 0 -35 0">
            <v:imagedata r:id="rId8" o:title=""/>
            <w10:wrap type="topAndBottom"/>
          </v:shape>
        </w:pict>
      </w:r>
    </w:p>
    <w:p w:rsidR="00246E48" w:rsidRDefault="00246E48" w:rsidP="00246E48"/>
    <w:p w:rsidR="00246E48" w:rsidRDefault="00246E48" w:rsidP="00246E48"/>
    <w:p w:rsidR="00246E48" w:rsidRDefault="00CA6022" w:rsidP="00246E48">
      <w:r>
        <w:lastRenderedPageBreak/>
        <w:pict>
          <v:shape id="_x0000_i1025" type="#_x0000_t75" style="width:391.3pt;height:530.2pt">
            <v:imagedata r:id="rId9" o:title=""/>
          </v:shape>
        </w:pict>
      </w:r>
    </w:p>
    <w:p w:rsidR="00CA6022" w:rsidRDefault="00CA6022" w:rsidP="00246E48"/>
    <w:p w:rsidR="00CA6022" w:rsidRDefault="00CA6022" w:rsidP="00246E48"/>
    <w:p w:rsidR="00246E48" w:rsidRPr="00246E48" w:rsidRDefault="00CA6022" w:rsidP="00246E48">
      <w:r>
        <w:lastRenderedPageBreak/>
        <w:pict>
          <v:shape id="_x0000_i1026" type="#_x0000_t75" style="width:369.35pt;height:647.05pt">
            <v:imagedata r:id="rId10" o:title=""/>
          </v:shape>
        </w:pict>
      </w:r>
    </w:p>
    <w:sectPr w:rsidR="00246E48" w:rsidRPr="00246E48" w:rsidSect="00CA6022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AE1" w:rsidRDefault="00A46AE1">
      <w:pPr>
        <w:spacing w:line="240" w:lineRule="auto"/>
      </w:pPr>
      <w:r>
        <w:separator/>
      </w:r>
    </w:p>
  </w:endnote>
  <w:endnote w:type="continuationSeparator" w:id="0">
    <w:p w:rsidR="00A46AE1" w:rsidRDefault="00A46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3E719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E7193">
            <w:t>Iulia Ungur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A602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A84F6A">
            <w:rPr>
              <w:rStyle w:val="PageNumber"/>
              <w:noProof/>
            </w:rPr>
            <w:t>7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AE1" w:rsidRDefault="00A46AE1">
      <w:pPr>
        <w:spacing w:line="240" w:lineRule="auto"/>
      </w:pPr>
      <w:r>
        <w:separator/>
      </w:r>
    </w:p>
  </w:footnote>
  <w:footnote w:type="continuationSeparator" w:id="0">
    <w:p w:rsidR="00A46AE1" w:rsidRDefault="00A46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3E7193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Iulia Ungur</w:t>
    </w:r>
  </w:p>
  <w:p w:rsidR="0004741B" w:rsidRDefault="00A46AE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E7193">
      <w:rPr>
        <w:rFonts w:ascii="Arial" w:hAnsi="Arial"/>
        <w:b/>
        <w:sz w:val="36"/>
      </w:rPr>
      <w:t>30235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7193" w:rsidTr="007F7A34">
      <w:tc>
        <w:tcPr>
          <w:tcW w:w="6379" w:type="dxa"/>
        </w:tcPr>
        <w:p w:rsidR="003E7193" w:rsidRDefault="003E7193" w:rsidP="003E7193">
          <w:r>
            <w:t>Board Game Simulation</w:t>
          </w:r>
        </w:p>
      </w:tc>
      <w:tc>
        <w:tcPr>
          <w:tcW w:w="3179" w:type="dxa"/>
        </w:tcPr>
        <w:p w:rsidR="003E7193" w:rsidRDefault="003E7193" w:rsidP="003E719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E7193">
      <w:tc>
        <w:tcPr>
          <w:tcW w:w="6379" w:type="dxa"/>
        </w:tcPr>
        <w:p w:rsidR="003E7193" w:rsidRDefault="003E7193" w:rsidP="003E7193">
          <w:r>
            <w:t>Use-Case Model</w:t>
          </w:r>
        </w:p>
      </w:tc>
      <w:tc>
        <w:tcPr>
          <w:tcW w:w="3179" w:type="dxa"/>
        </w:tcPr>
        <w:p w:rsidR="003E7193" w:rsidRDefault="003E7193" w:rsidP="003E7193">
          <w:r>
            <w:t xml:space="preserve">  Date:  18/03/2016</w:t>
          </w:r>
        </w:p>
      </w:tc>
    </w:tr>
    <w:tr w:rsidR="003E7193">
      <w:tc>
        <w:tcPr>
          <w:tcW w:w="9558" w:type="dxa"/>
          <w:gridSpan w:val="2"/>
        </w:tcPr>
        <w:p w:rsidR="00CA6022" w:rsidRDefault="00CA6022" w:rsidP="003E7193">
          <w:r>
            <w:t>use.v1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46E48"/>
    <w:rsid w:val="002D02EB"/>
    <w:rsid w:val="003E2D67"/>
    <w:rsid w:val="003E7193"/>
    <w:rsid w:val="0056530F"/>
    <w:rsid w:val="00570E86"/>
    <w:rsid w:val="00664E4B"/>
    <w:rsid w:val="006C543D"/>
    <w:rsid w:val="008C4393"/>
    <w:rsid w:val="0090593F"/>
    <w:rsid w:val="00A46AE1"/>
    <w:rsid w:val="00A84F6A"/>
    <w:rsid w:val="00B711E4"/>
    <w:rsid w:val="00C709E3"/>
    <w:rsid w:val="00CA6022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F92CBE-B047-4312-AE38-40994FB4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</TotalTime>
  <Pages>7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Iulia</cp:lastModifiedBy>
  <cp:revision>8</cp:revision>
  <dcterms:created xsi:type="dcterms:W3CDTF">2010-02-24T09:14:00Z</dcterms:created>
  <dcterms:modified xsi:type="dcterms:W3CDTF">2016-03-20T14:49:00Z</dcterms:modified>
</cp:coreProperties>
</file>